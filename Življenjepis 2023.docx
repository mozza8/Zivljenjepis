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764047" w14:paraId="22C0F125" w14:textId="77777777" w:rsidTr="00FB0DF8">
        <w:trPr>
          <w:trHeight w:val="2835"/>
        </w:trPr>
        <w:tc>
          <w:tcPr>
            <w:tcW w:w="3600" w:type="dxa"/>
            <w:vAlign w:val="bottom"/>
          </w:tcPr>
          <w:p w14:paraId="7C4D03CF" w14:textId="77777777" w:rsidR="00764047" w:rsidRDefault="00764047" w:rsidP="00FB0DF8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19812A9" w14:textId="77777777" w:rsidR="00764047" w:rsidRDefault="00764047" w:rsidP="00FB0DF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210BDFA" w14:textId="77777777" w:rsidR="00764047" w:rsidRDefault="00764047" w:rsidP="00FB0DF8">
            <w:pPr>
              <w:pStyle w:val="Title"/>
            </w:pPr>
            <w:r>
              <w:t>Žan Mozoli</w:t>
            </w:r>
          </w:p>
          <w:p w14:paraId="4754FED4" w14:textId="77777777" w:rsidR="00764047" w:rsidRDefault="00764047" w:rsidP="00FB0DF8">
            <w:pPr>
              <w:pStyle w:val="Subtitle"/>
            </w:pPr>
          </w:p>
        </w:tc>
      </w:tr>
      <w:tr w:rsidR="00764047" w14:paraId="04500B14" w14:textId="77777777" w:rsidTr="00FB0DF8">
        <w:tc>
          <w:tcPr>
            <w:tcW w:w="3600" w:type="dxa"/>
          </w:tcPr>
          <w:p w14:paraId="5EEFE205" w14:textId="05ACE9CC" w:rsidR="00764047" w:rsidRDefault="00764047" w:rsidP="00FB0DF8">
            <w:pPr>
              <w:pStyle w:val="Heading3"/>
            </w:pPr>
            <w:r>
              <w:t>Profil</w:t>
            </w:r>
          </w:p>
          <w:p w14:paraId="5591F167" w14:textId="6E9DD7B4" w:rsidR="00764047" w:rsidRDefault="00764047" w:rsidP="00FB0DF8">
            <w:pPr>
              <w:rPr>
                <w:sz w:val="22"/>
              </w:rPr>
            </w:pPr>
            <w:r w:rsidRPr="00764047">
              <w:rPr>
                <w:sz w:val="22"/>
              </w:rPr>
              <w:t>Rojen : 24.9.1996</w:t>
            </w:r>
          </w:p>
          <w:p w14:paraId="60331A9C" w14:textId="5904E6B7" w:rsidR="00764047" w:rsidRPr="00764047" w:rsidRDefault="00764047" w:rsidP="00FB0DF8">
            <w:pPr>
              <w:rPr>
                <w:sz w:val="22"/>
              </w:rPr>
            </w:pPr>
            <w:r w:rsidRPr="00764047">
              <w:rPr>
                <w:sz w:val="22"/>
              </w:rPr>
              <w:t>Kraj bivanja: Ljubljana</w:t>
            </w:r>
          </w:p>
          <w:p w14:paraId="33BEC1E5" w14:textId="77777777" w:rsidR="00764047" w:rsidRDefault="00764047" w:rsidP="00FB0DF8"/>
          <w:p w14:paraId="38212D22" w14:textId="77777777" w:rsidR="00764047" w:rsidRDefault="00764047" w:rsidP="00FB0DF8"/>
          <w:p w14:paraId="6BCD3B01" w14:textId="72DBFEC9" w:rsidR="00764047" w:rsidRPr="00CB0055" w:rsidRDefault="00764047" w:rsidP="00FB0DF8">
            <w:pPr>
              <w:pStyle w:val="Heading3"/>
            </w:pPr>
            <w:r>
              <w:t>Kontakt</w:t>
            </w:r>
          </w:p>
          <w:p w14:paraId="3B5D8468" w14:textId="08B0D7D5" w:rsidR="00764047" w:rsidRPr="00764047" w:rsidRDefault="00764047" w:rsidP="00FB0DF8">
            <w:pPr>
              <w:rPr>
                <w:sz w:val="22"/>
              </w:rPr>
            </w:pPr>
            <w:r w:rsidRPr="00764047">
              <w:rPr>
                <w:sz w:val="22"/>
              </w:rPr>
              <w:t>Mobilna št.:</w:t>
            </w:r>
          </w:p>
          <w:p w14:paraId="0DAD6B1E" w14:textId="1B71EECC" w:rsidR="00764047" w:rsidRPr="00764047" w:rsidRDefault="00764047" w:rsidP="00FB0DF8">
            <w:pPr>
              <w:rPr>
                <w:sz w:val="22"/>
              </w:rPr>
            </w:pPr>
            <w:r w:rsidRPr="00764047">
              <w:rPr>
                <w:sz w:val="22"/>
              </w:rPr>
              <w:t>+38631792297</w:t>
            </w:r>
          </w:p>
          <w:p w14:paraId="6A40B9FB" w14:textId="3998F22F" w:rsidR="00764047" w:rsidRPr="00764047" w:rsidRDefault="00764047" w:rsidP="00FB0DF8">
            <w:pPr>
              <w:rPr>
                <w:sz w:val="22"/>
              </w:rPr>
            </w:pPr>
          </w:p>
          <w:p w14:paraId="502BBD68" w14:textId="77777777" w:rsidR="00764047" w:rsidRPr="00764047" w:rsidRDefault="00764047" w:rsidP="00FB0DF8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82FC65BF0C0947BEAE1144A986860F37"/>
              </w:placeholder>
              <w:temporary/>
              <w:showingPlcHdr/>
              <w15:appearance w15:val="hidden"/>
            </w:sdtPr>
            <w:sdtContent>
              <w:p w14:paraId="390E15D9" w14:textId="77777777" w:rsidR="00764047" w:rsidRPr="00764047" w:rsidRDefault="00764047" w:rsidP="00FB0DF8">
                <w:pPr>
                  <w:rPr>
                    <w:sz w:val="22"/>
                  </w:rPr>
                </w:pPr>
                <w:r w:rsidRPr="00764047">
                  <w:rPr>
                    <w:sz w:val="22"/>
                  </w:rPr>
                  <w:t>EMAIL:</w:t>
                </w:r>
              </w:p>
            </w:sdtContent>
          </w:sdt>
          <w:p w14:paraId="6C690237" w14:textId="0DC58C23" w:rsidR="00764047" w:rsidRPr="00E4381A" w:rsidRDefault="00764047" w:rsidP="00FB0DF8">
            <w:pPr>
              <w:rPr>
                <w:rStyle w:val="Hyperlink"/>
              </w:rPr>
            </w:pPr>
            <w:r w:rsidRPr="00764047">
              <w:rPr>
                <w:sz w:val="22"/>
              </w:rPr>
              <w:t>Zanmozoli8@gmail.com</w:t>
            </w:r>
          </w:p>
          <w:p w14:paraId="1386F6C3" w14:textId="0268866E" w:rsidR="00764047" w:rsidRPr="00CB0055" w:rsidRDefault="00FB0DF8" w:rsidP="00FB0DF8">
            <w:pPr>
              <w:pStyle w:val="Heading3"/>
            </w:pPr>
            <w:r>
              <w:t>Hobiji</w:t>
            </w:r>
          </w:p>
          <w:p w14:paraId="2DC7D8AB" w14:textId="12E02F3A" w:rsidR="00764047" w:rsidRPr="00FB0DF8" w:rsidRDefault="00764047" w:rsidP="00FB0DF8">
            <w:pPr>
              <w:rPr>
                <w:sz w:val="22"/>
              </w:rPr>
            </w:pPr>
            <w:r w:rsidRPr="00FB0DF8">
              <w:rPr>
                <w:sz w:val="22"/>
              </w:rPr>
              <w:t>Blockchain tehnologije</w:t>
            </w:r>
          </w:p>
          <w:p w14:paraId="083CDC15" w14:textId="77777777" w:rsidR="00FB0DF8" w:rsidRPr="00FB0DF8" w:rsidRDefault="00FB0DF8" w:rsidP="00FB0DF8">
            <w:pPr>
              <w:rPr>
                <w:sz w:val="22"/>
              </w:rPr>
            </w:pPr>
            <w:r w:rsidRPr="00FB0DF8">
              <w:rPr>
                <w:sz w:val="22"/>
              </w:rPr>
              <w:t>Fitnes</w:t>
            </w:r>
          </w:p>
          <w:p w14:paraId="21D3C110" w14:textId="77777777" w:rsidR="00FB0DF8" w:rsidRPr="00FB0DF8" w:rsidRDefault="00FB0DF8" w:rsidP="00FB0DF8">
            <w:pPr>
              <w:rPr>
                <w:sz w:val="22"/>
              </w:rPr>
            </w:pPr>
            <w:r w:rsidRPr="00FB0DF8">
              <w:rPr>
                <w:sz w:val="22"/>
              </w:rPr>
              <w:t>Košarka</w:t>
            </w:r>
          </w:p>
          <w:p w14:paraId="3D8090B9" w14:textId="77777777" w:rsidR="00FB0DF8" w:rsidRDefault="00FB0DF8" w:rsidP="00FB0DF8"/>
          <w:p w14:paraId="66CFDA0E" w14:textId="3B69BE1C" w:rsidR="00764047" w:rsidRPr="004D3011" w:rsidRDefault="00764047" w:rsidP="00FB0DF8"/>
        </w:tc>
        <w:tc>
          <w:tcPr>
            <w:tcW w:w="720" w:type="dxa"/>
          </w:tcPr>
          <w:p w14:paraId="4EED454B" w14:textId="77777777" w:rsidR="00764047" w:rsidRDefault="00764047" w:rsidP="00FB0DF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F8831E6" w14:textId="77777777" w:rsidR="00764047" w:rsidRDefault="00764047" w:rsidP="00FB0DF8">
            <w:pPr>
              <w:pStyle w:val="Heading2"/>
            </w:pPr>
            <w:r>
              <w:t>Izobrazba</w:t>
            </w:r>
          </w:p>
          <w:p w14:paraId="26EF34B9" w14:textId="77777777" w:rsidR="00764047" w:rsidRPr="00764047" w:rsidRDefault="00764047" w:rsidP="00FB0DF8">
            <w:pPr>
              <w:pStyle w:val="Heading4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Gimnazija Jurija Vege Idrija</w:t>
            </w:r>
          </w:p>
          <w:p w14:paraId="41C673E6" w14:textId="77777777" w:rsidR="00764047" w:rsidRPr="00764047" w:rsidRDefault="00764047" w:rsidP="00FB0DF8">
            <w:pPr>
              <w:pStyle w:val="Date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2010 - 2015</w:t>
            </w:r>
          </w:p>
          <w:p w14:paraId="75591E76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Pridobil izobrazbo imnazijskega maturanta.</w:t>
            </w:r>
          </w:p>
          <w:p w14:paraId="76F281E3" w14:textId="77777777" w:rsidR="00764047" w:rsidRPr="00764047" w:rsidRDefault="00764047" w:rsidP="00FB0DF8">
            <w:pPr>
              <w:rPr>
                <w:sz w:val="20"/>
                <w:szCs w:val="20"/>
              </w:rPr>
            </w:pPr>
          </w:p>
          <w:p w14:paraId="506DC665" w14:textId="77777777" w:rsidR="00764047" w:rsidRPr="00764047" w:rsidRDefault="00764047" w:rsidP="00FB0DF8">
            <w:pPr>
              <w:pStyle w:val="Heading4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Alma Mater Europaea– smer Spletne in Informacijske Tehnologije</w:t>
            </w:r>
          </w:p>
          <w:p w14:paraId="1E60DDF2" w14:textId="77777777" w:rsidR="00764047" w:rsidRPr="00764047" w:rsidRDefault="00764047" w:rsidP="00FB0DF8">
            <w:pPr>
              <w:pStyle w:val="Date"/>
              <w:tabs>
                <w:tab w:val="left" w:pos="1291"/>
              </w:tabs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2022 -</w:t>
            </w:r>
          </w:p>
          <w:p w14:paraId="052F4ACF" w14:textId="77777777" w:rsidR="00764047" w:rsidRDefault="00764047" w:rsidP="00FB0DF8"/>
          <w:p w14:paraId="02559C07" w14:textId="77777777" w:rsidR="00764047" w:rsidRDefault="00764047" w:rsidP="00FB0DF8">
            <w:pPr>
              <w:pStyle w:val="Heading2"/>
            </w:pPr>
            <w:r>
              <w:t>Delovne izkušnje</w:t>
            </w:r>
          </w:p>
          <w:p w14:paraId="294F6E31" w14:textId="77777777" w:rsidR="00764047" w:rsidRPr="00764047" w:rsidRDefault="00764047" w:rsidP="00FB0DF8">
            <w:pPr>
              <w:pStyle w:val="Heading4"/>
              <w:rPr>
                <w:bCs/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Hidria d.o.o  - Proizvodni delavec</w:t>
            </w:r>
          </w:p>
          <w:p w14:paraId="674329BD" w14:textId="77777777" w:rsidR="00764047" w:rsidRPr="00764047" w:rsidRDefault="00764047" w:rsidP="00FB0DF8">
            <w:pPr>
              <w:pStyle w:val="Date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2016–2017</w:t>
            </w:r>
          </w:p>
          <w:p w14:paraId="16A523A2" w14:textId="77777777" w:rsidR="00764047" w:rsidRPr="00764047" w:rsidRDefault="00764047" w:rsidP="00FB0DF8">
            <w:pPr>
              <w:rPr>
                <w:sz w:val="20"/>
                <w:szCs w:val="20"/>
              </w:rPr>
            </w:pPr>
          </w:p>
          <w:p w14:paraId="5854CDE0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 xml:space="preserve">-Upravljanje različnih naprav za vlivanje aluminija. </w:t>
            </w:r>
          </w:p>
          <w:p w14:paraId="486AE3EA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-Upravljanje robot ana podobnih napravah.</w:t>
            </w:r>
          </w:p>
          <w:p w14:paraId="47B6642B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 xml:space="preserve">-Urejanje dokumentacije vseh naprav in vnašanje v system. </w:t>
            </w:r>
          </w:p>
          <w:p w14:paraId="3B2DAF7F" w14:textId="77777777" w:rsidR="00764047" w:rsidRPr="00764047" w:rsidRDefault="00764047" w:rsidP="00FB0DF8">
            <w:pPr>
              <w:rPr>
                <w:sz w:val="20"/>
                <w:szCs w:val="20"/>
              </w:rPr>
            </w:pPr>
          </w:p>
          <w:p w14:paraId="62B267DD" w14:textId="77777777" w:rsidR="00764047" w:rsidRPr="00764047" w:rsidRDefault="00764047" w:rsidP="00FB0DF8">
            <w:pPr>
              <w:pStyle w:val="Heading4"/>
              <w:rPr>
                <w:bCs/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 xml:space="preserve">Zaključna dela v gradbeništvu  </w:t>
            </w:r>
          </w:p>
          <w:p w14:paraId="7147631F" w14:textId="77777777" w:rsidR="00764047" w:rsidRPr="00764047" w:rsidRDefault="00764047" w:rsidP="00FB0DF8">
            <w:pPr>
              <w:pStyle w:val="Date"/>
              <w:tabs>
                <w:tab w:val="left" w:pos="1426"/>
              </w:tabs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2018–2019 in  2020-2022</w:t>
            </w:r>
          </w:p>
          <w:p w14:paraId="5AB2944C" w14:textId="77777777" w:rsidR="00764047" w:rsidRPr="00764047" w:rsidRDefault="00764047" w:rsidP="00FB0DF8">
            <w:pPr>
              <w:rPr>
                <w:sz w:val="20"/>
                <w:szCs w:val="20"/>
              </w:rPr>
            </w:pPr>
          </w:p>
          <w:p w14:paraId="0FF00127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-montiranje gips plošč</w:t>
            </w:r>
          </w:p>
          <w:p w14:paraId="0568EAF8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-pleskanje</w:t>
            </w:r>
          </w:p>
          <w:p w14:paraId="250AEF9B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-brušenje</w:t>
            </w:r>
          </w:p>
          <w:p w14:paraId="2F96DA09" w14:textId="77777777" w:rsidR="00764047" w:rsidRPr="00764047" w:rsidRDefault="00764047" w:rsidP="00FB0DF8">
            <w:pPr>
              <w:rPr>
                <w:sz w:val="20"/>
                <w:szCs w:val="20"/>
              </w:rPr>
            </w:pPr>
          </w:p>
          <w:p w14:paraId="4937651C" w14:textId="77777777" w:rsidR="00764047" w:rsidRPr="00764047" w:rsidRDefault="00764047" w:rsidP="00FB0DF8">
            <w:pPr>
              <w:pStyle w:val="Heading4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Šola Herman-Nohl-Shule (Nemčija) – delo v podaljšanem bivanju</w:t>
            </w:r>
          </w:p>
          <w:p w14:paraId="6D2EB4D7" w14:textId="77777777" w:rsidR="00764047" w:rsidRPr="00764047" w:rsidRDefault="00764047" w:rsidP="00FB0DF8">
            <w:pPr>
              <w:pStyle w:val="Date"/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2019–2020</w:t>
            </w:r>
          </w:p>
          <w:p w14:paraId="33DC9BDC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-Delo z otroci, po končanem pouku</w:t>
            </w:r>
          </w:p>
          <w:p w14:paraId="31541539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 xml:space="preserve">-Učenje nemškega jezika </w:t>
            </w:r>
          </w:p>
          <w:p w14:paraId="01BEFE6F" w14:textId="77777777" w:rsidR="00764047" w:rsidRPr="00764047" w:rsidRDefault="00764047" w:rsidP="00FB0DF8">
            <w:pPr>
              <w:rPr>
                <w:sz w:val="20"/>
                <w:szCs w:val="20"/>
              </w:rPr>
            </w:pPr>
            <w:r w:rsidRPr="00764047">
              <w:rPr>
                <w:sz w:val="20"/>
                <w:szCs w:val="20"/>
              </w:rPr>
              <w:t>- Spoznavanje dela v Nemčiji</w:t>
            </w:r>
          </w:p>
          <w:p w14:paraId="173389D2" w14:textId="3E8A85C7" w:rsidR="00764047" w:rsidRDefault="00FB0DF8" w:rsidP="00FB0DF8">
            <w:pPr>
              <w:pStyle w:val="Heading2"/>
            </w:pPr>
            <w:r>
              <w:t>sPRETNOSTI</w:t>
            </w:r>
          </w:p>
          <w:p w14:paraId="40F037CB" w14:textId="268FF060" w:rsidR="00764047" w:rsidRDefault="00FB0DF8" w:rsidP="00FB0D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Zelo dobro razumem in govorim angleško, </w:t>
            </w:r>
            <w:r w:rsidR="001C49BB">
              <w:rPr>
                <w:sz w:val="20"/>
                <w:szCs w:val="20"/>
              </w:rPr>
              <w:t xml:space="preserve">razumem in govorim hrvaško, </w:t>
            </w:r>
            <w:r>
              <w:rPr>
                <w:sz w:val="20"/>
                <w:szCs w:val="20"/>
              </w:rPr>
              <w:t>razumem nemško</w:t>
            </w:r>
          </w:p>
          <w:p w14:paraId="0A017D28" w14:textId="0A0EDE6D" w:rsidR="001D457A" w:rsidRDefault="001D457A" w:rsidP="00FB0D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programiranje, uporaba različnih knjižnic</w:t>
            </w:r>
          </w:p>
          <w:p w14:paraId="7A6B1F7C" w14:textId="3B1D88FD" w:rsidR="001C49BB" w:rsidRPr="001C49BB" w:rsidRDefault="00FB0DF8" w:rsidP="001C49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Poznam in uporabljam </w:t>
            </w:r>
            <w:r w:rsidR="001C49BB">
              <w:rPr>
                <w:sz w:val="20"/>
                <w:szCs w:val="20"/>
              </w:rPr>
              <w:t xml:space="preserve">Windows, </w:t>
            </w:r>
            <w:r>
              <w:rPr>
                <w:sz w:val="20"/>
                <w:szCs w:val="20"/>
              </w:rPr>
              <w:t xml:space="preserve">Linux operacijski </w:t>
            </w:r>
            <w:r w:rsidR="001C49BB">
              <w:rPr>
                <w:sz w:val="20"/>
                <w:szCs w:val="20"/>
              </w:rPr>
              <w:t>sistem</w:t>
            </w:r>
          </w:p>
          <w:p w14:paraId="2F3AF830" w14:textId="7A724D8D" w:rsidR="00FB0DF8" w:rsidRPr="00FB0DF8" w:rsidRDefault="00FB0DF8" w:rsidP="00FB0D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Uporabljam Wordpres za izdelavo spletnih strani </w:t>
            </w:r>
          </w:p>
        </w:tc>
      </w:tr>
    </w:tbl>
    <w:p w14:paraId="06613A3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49F3" w14:textId="77777777" w:rsidR="00A7319C" w:rsidRDefault="00A7319C" w:rsidP="000C45FF">
      <w:r>
        <w:separator/>
      </w:r>
    </w:p>
  </w:endnote>
  <w:endnote w:type="continuationSeparator" w:id="0">
    <w:p w14:paraId="4E326823" w14:textId="77777777" w:rsidR="00A7319C" w:rsidRDefault="00A731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0195" w14:textId="77777777" w:rsidR="00A7319C" w:rsidRDefault="00A7319C" w:rsidP="000C45FF">
      <w:r>
        <w:separator/>
      </w:r>
    </w:p>
  </w:footnote>
  <w:footnote w:type="continuationSeparator" w:id="0">
    <w:p w14:paraId="143A78FC" w14:textId="77777777" w:rsidR="00A7319C" w:rsidRDefault="00A731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6CD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2B651D" wp14:editId="19D2B9C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20A"/>
    <w:multiLevelType w:val="hybridMultilevel"/>
    <w:tmpl w:val="F3FE22FE"/>
    <w:lvl w:ilvl="0" w:tplc="E9F62CDA">
      <w:start w:val="202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1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49BB"/>
    <w:rsid w:val="001D457A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047"/>
    <w:rsid w:val="00764C9F"/>
    <w:rsid w:val="007775E1"/>
    <w:rsid w:val="007867A0"/>
    <w:rsid w:val="007927F5"/>
    <w:rsid w:val="00802CA0"/>
    <w:rsid w:val="009260CD"/>
    <w:rsid w:val="00940A66"/>
    <w:rsid w:val="00952C25"/>
    <w:rsid w:val="009A4213"/>
    <w:rsid w:val="00A2118D"/>
    <w:rsid w:val="00A7319C"/>
    <w:rsid w:val="00A91275"/>
    <w:rsid w:val="00AC10B1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F61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B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Local\Microsoft\Office\16.0\DTS\en-US%7bAE957314-29D8-4B87-AB82-5CFDDB3AD623%7d\%7b84150CC5-1FE6-4BF2-AF5E-565B63E72B7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FC65BF0C0947BEAE1144A98686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CEF43-B1CB-4B63-9926-7EF8EBEC7B02}"/>
      </w:docPartPr>
      <w:docPartBody>
        <w:p w:rsidR="00D108E9" w:rsidRDefault="004A406A" w:rsidP="004A406A">
          <w:pPr>
            <w:pStyle w:val="82FC65BF0C0947BEAE1144A986860F3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6A"/>
    <w:rsid w:val="00253CBF"/>
    <w:rsid w:val="004A406A"/>
    <w:rsid w:val="006711F4"/>
    <w:rsid w:val="00D05491"/>
    <w:rsid w:val="00D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A406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6A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406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2FC65BF0C0947BEAE1144A986860F37">
    <w:name w:val="82FC65BF0C0947BEAE1144A986860F37"/>
    <w:rsid w:val="004A4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{84150CC5-1FE6-4BF2-AF5E-565B63E72B74}tf00546271_win32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2022-11-08T13:24:00Z</dcterms:created>
  <dcterms:modified xsi:type="dcterms:W3CDTF">2023-05-07T15:37:00Z</dcterms:modified>
</cp:coreProperties>
</file>